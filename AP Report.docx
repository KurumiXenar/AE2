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D70D07" w14:textId="65ADA0C4" w:rsidR="00870762" w:rsidRDefault="000837A7">
      <w:pPr>
        <w:pStyle w:val="Title"/>
      </w:pPr>
      <w:r>
        <w:t xml:space="preserve">AP </w:t>
      </w:r>
      <w:r w:rsidR="00870762">
        <w:t xml:space="preserve">Ex 2 </w:t>
      </w:r>
      <w:r>
        <w:t>Report</w:t>
      </w:r>
      <w:r w:rsidR="00870762">
        <w:t xml:space="preserve"> </w:t>
      </w:r>
    </w:p>
    <w:p w14:paraId="180BAAA1" w14:textId="3973141A" w:rsidR="00A10484" w:rsidRPr="00870762" w:rsidRDefault="00870762" w:rsidP="00870762">
      <w:pPr>
        <w:rPr>
          <w:szCs w:val="28"/>
        </w:rPr>
      </w:pPr>
      <w:r w:rsidRPr="00870762">
        <w:rPr>
          <w:szCs w:val="28"/>
        </w:rPr>
        <w:t>by Nigel Ng</w:t>
      </w:r>
    </w:p>
    <w:p w14:paraId="50FC3D03" w14:textId="7702974B" w:rsidR="00870762" w:rsidRPr="00870762" w:rsidRDefault="00870762" w:rsidP="00870762">
      <w:pPr>
        <w:rPr>
          <w:szCs w:val="28"/>
        </w:rPr>
      </w:pPr>
      <w:r w:rsidRPr="00870762">
        <w:rPr>
          <w:szCs w:val="28"/>
        </w:rPr>
        <w:t xml:space="preserve">2427257N </w:t>
      </w:r>
      <w:proofErr w:type="spellStart"/>
      <w:r w:rsidRPr="00870762">
        <w:rPr>
          <w:szCs w:val="28"/>
        </w:rPr>
        <w:t>UoG</w:t>
      </w:r>
      <w:proofErr w:type="spellEnd"/>
    </w:p>
    <w:p w14:paraId="129DA6AD" w14:textId="3A2B6487" w:rsidR="00855982" w:rsidRPr="00855982" w:rsidRDefault="001F50B2" w:rsidP="000837A7">
      <w:pPr>
        <w:pStyle w:val="Heading1"/>
      </w:pPr>
      <w:r w:rsidRPr="001F50B2">
        <w:t>Status</w:t>
      </w:r>
      <w:r>
        <w:t xml:space="preserve"> </w:t>
      </w:r>
      <w:r w:rsidRPr="000837A7">
        <w:t>Report</w:t>
      </w:r>
    </w:p>
    <w:p w14:paraId="5E78FEA4" w14:textId="7E8ED288" w:rsidR="00855982" w:rsidRDefault="00ED6A30" w:rsidP="000837A7">
      <w:r>
        <w:t xml:space="preserve">Successful compilation </w:t>
      </w:r>
      <w:r w:rsidR="00085CB0">
        <w:t xml:space="preserve">using </w:t>
      </w:r>
      <w:proofErr w:type="spellStart"/>
      <w:r w:rsidR="00085CB0">
        <w:t>javac</w:t>
      </w:r>
      <w:proofErr w:type="spellEnd"/>
      <w:r w:rsidR="00085CB0">
        <w:t xml:space="preserve">, java se 7 and above. It accepts the supplied input as specified in the assignment brief. It accepts a pattern followed by zero or more directories. If no directories are </w:t>
      </w:r>
      <w:r w:rsidR="00E77751">
        <w:t>specified,</w:t>
      </w:r>
      <w:r w:rsidR="00085CB0">
        <w:t xml:space="preserve"> then it takes the root folder where the solution file – fileCrawler.java </w:t>
      </w:r>
      <w:r w:rsidR="00E77751">
        <w:t xml:space="preserve">– </w:t>
      </w:r>
      <w:r w:rsidR="00085CB0">
        <w:t>is in</w:t>
      </w:r>
      <w:r w:rsidR="00CD24A7">
        <w:t xml:space="preserve"> to search</w:t>
      </w:r>
      <w:r w:rsidR="00085CB0">
        <w:t>.</w:t>
      </w:r>
    </w:p>
    <w:p w14:paraId="0D95E385" w14:textId="0C385E09" w:rsidR="00CD24A7" w:rsidRDefault="00294A2D" w:rsidP="000837A7">
      <w:r>
        <w:t>The implementation of the solution uses multiple workers in a producer/consumer system to traverse through the specified directory and find any files that matches the supplied pattern.</w:t>
      </w:r>
    </w:p>
    <w:p w14:paraId="42197734" w14:textId="2405453A" w:rsidR="00294A2D" w:rsidRDefault="00294A2D" w:rsidP="000837A7">
      <w:r>
        <w:t xml:space="preserve">Testing the solution and the speeds of the producer and the </w:t>
      </w:r>
      <w:r w:rsidR="00EB502A">
        <w:t>consumers</w:t>
      </w:r>
      <w:r>
        <w:t xml:space="preserve">, the </w:t>
      </w:r>
      <w:r w:rsidR="00EB502A">
        <w:t>solution runs faster as more consumers threads are created but starts to degrade as the number of threads start to be more than the system can handle. Results will be posted later in the report.</w:t>
      </w:r>
    </w:p>
    <w:p w14:paraId="793D91A4" w14:textId="722488DD" w:rsidR="00EB502A" w:rsidRDefault="00EB502A" w:rsidP="000837A7">
      <w:r>
        <w:t>Thread safe structures have been used.</w:t>
      </w:r>
    </w:p>
    <w:p w14:paraId="3E8EC8A5" w14:textId="77777777" w:rsidR="00E77751" w:rsidRDefault="00E77751" w:rsidP="000837A7"/>
    <w:p w14:paraId="28C5875D" w14:textId="5B2D6C4E" w:rsidR="001F50B2" w:rsidRDefault="001F50B2" w:rsidP="000837A7">
      <w:pPr>
        <w:pStyle w:val="Heading1"/>
      </w:pPr>
      <w:r>
        <w:t>Bugs and Limitation</w:t>
      </w:r>
    </w:p>
    <w:p w14:paraId="78A0CEDD" w14:textId="7BBD92DF" w:rsidR="001F50B2" w:rsidRDefault="00E13F7D" w:rsidP="001F50B2">
      <w:r>
        <w:t xml:space="preserve">As no </w:t>
      </w:r>
      <w:r w:rsidR="00891639">
        <w:t xml:space="preserve">specific Java version has been mentioned in the assignment brief, Java SE 7 or higher has been used in my implementation of the solution. The </w:t>
      </w:r>
      <w:proofErr w:type="spellStart"/>
      <w:r w:rsidR="00891639">
        <w:t>linux</w:t>
      </w:r>
      <w:proofErr w:type="spellEnd"/>
      <w:r w:rsidR="00891639">
        <w:t xml:space="preserve"> VM from </w:t>
      </w:r>
      <w:proofErr w:type="spellStart"/>
      <w:r w:rsidR="00891639">
        <w:t>UoG</w:t>
      </w:r>
      <w:proofErr w:type="spellEnd"/>
      <w:r w:rsidR="00891639">
        <w:t xml:space="preserve"> used for testing also only has </w:t>
      </w:r>
      <w:r w:rsidR="007C5997">
        <w:t xml:space="preserve">up to </w:t>
      </w:r>
      <w:bookmarkStart w:id="0" w:name="_GoBack"/>
      <w:bookmarkEnd w:id="0"/>
      <w:r w:rsidR="00891639">
        <w:t>Java SE 7 installed.</w:t>
      </w:r>
    </w:p>
    <w:p w14:paraId="7B6435EB" w14:textId="50F54A95" w:rsidR="00E266EA" w:rsidRDefault="00CD573C" w:rsidP="001F50B2">
      <w:r>
        <w:t xml:space="preserve">By measuring the completion timings of the producer, consumer and main thread, it was </w:t>
      </w:r>
      <w:r w:rsidR="00E266EA">
        <w:t xml:space="preserve">found </w:t>
      </w:r>
      <w:r>
        <w:t>out that the usage of the File</w:t>
      </w:r>
      <w:r w:rsidR="00E266EA">
        <w:t xml:space="preserve"> class</w:t>
      </w:r>
      <w:r>
        <w:t xml:space="preserve"> from Java library </w:t>
      </w:r>
      <w:proofErr w:type="gramStart"/>
      <w:r w:rsidR="00E266EA">
        <w:t xml:space="preserve">JAVA.IO.FILE </w:t>
      </w:r>
      <w:r>
        <w:t xml:space="preserve"> has</w:t>
      </w:r>
      <w:proofErr w:type="gramEnd"/>
      <w:r>
        <w:t xml:space="preserve"> a significant impact on read speeds and is constantly causing the producer to be a bottleneck. This leaves the consumers idle quite often while the producer spends some time processing the File class. </w:t>
      </w:r>
    </w:p>
    <w:p w14:paraId="3FABF49A" w14:textId="53F93C1A" w:rsidR="00CD573C" w:rsidRDefault="00CD573C" w:rsidP="001F50B2">
      <w:r>
        <w:lastRenderedPageBreak/>
        <w:t xml:space="preserve">Instead I have switch to using the relatively new </w:t>
      </w:r>
      <w:r w:rsidR="00E266EA">
        <w:t xml:space="preserve">JAVA.NIO class mainly the </w:t>
      </w:r>
      <w:proofErr w:type="spellStart"/>
      <w:r w:rsidR="00E266EA">
        <w:t>DirectoryStream</w:t>
      </w:r>
      <w:proofErr w:type="spellEnd"/>
      <w:r w:rsidR="00E266EA">
        <w:t xml:space="preserve"> and Files classes. Using these classes provides a significant increase in producer and consumer performance. </w:t>
      </w:r>
      <w:r w:rsidR="00BE7481">
        <w:t>Thus,</w:t>
      </w:r>
      <w:r w:rsidR="00E266EA">
        <w:t xml:space="preserve"> allowing the producers to work faster and multiple consumers to make an actual difference.</w:t>
      </w:r>
    </w:p>
    <w:p w14:paraId="59B3ADDD" w14:textId="5EA7ECCF" w:rsidR="001F50B2" w:rsidRDefault="00E266EA" w:rsidP="001F50B2">
      <w:r>
        <w:t>However, it should be noted and emphasized that JAVA.NIO class availability is on Java SE 7 and higher.</w:t>
      </w:r>
    </w:p>
    <w:p w14:paraId="771576A3" w14:textId="3618B78B" w:rsidR="001F50B2" w:rsidRDefault="001F50B2" w:rsidP="000837A7">
      <w:pPr>
        <w:pStyle w:val="Heading1"/>
      </w:pPr>
      <w:r>
        <w:t>Results</w:t>
      </w:r>
    </w:p>
    <w:p w14:paraId="4AAD3F9B" w14:textId="04CBC32D" w:rsidR="00916EE6" w:rsidRDefault="001B0224" w:rsidP="001F50B2">
      <w:r>
        <w:t>Testing Conditions:</w:t>
      </w:r>
    </w:p>
    <w:p w14:paraId="162E462F" w14:textId="0E14A7D6" w:rsidR="001B0224" w:rsidRDefault="001B0224" w:rsidP="001F50B2">
      <w:r>
        <w:t>SITVM</w:t>
      </w:r>
      <w:r w:rsidR="00483332">
        <w:t xml:space="preserve"> will be used</w:t>
      </w:r>
    </w:p>
    <w:p w14:paraId="0730F080" w14:textId="19B7588C" w:rsidR="001B0224" w:rsidRDefault="001B0224" w:rsidP="001F50B2">
      <w:r>
        <w:t>1 Producer will be used throughout</w:t>
      </w:r>
    </w:p>
    <w:p w14:paraId="29CCB566" w14:textId="47D95CD9" w:rsidR="001B0224" w:rsidRDefault="00603153" w:rsidP="001F50B2">
      <w:r>
        <w:t>1, 2, 8, 25, 100 consumers will be used to test the timings</w:t>
      </w:r>
    </w:p>
    <w:p w14:paraId="78CBC499" w14:textId="72E09803" w:rsidR="00603153" w:rsidRDefault="00603153" w:rsidP="001F50B2">
      <w:r>
        <w:t xml:space="preserve">As per the test command said to be used only 1 directory </w:t>
      </w:r>
      <w:proofErr w:type="spellStart"/>
      <w:r>
        <w:t>TestDIr</w:t>
      </w:r>
      <w:proofErr w:type="spellEnd"/>
      <w:r>
        <w:t xml:space="preserve"> will be used.</w:t>
      </w:r>
    </w:p>
    <w:p w14:paraId="0280CAF7" w14:textId="4E739267" w:rsidR="00916EE6" w:rsidRDefault="00603153" w:rsidP="001F50B2">
      <w:r>
        <w:t>Will use search for pattern *.c to standardize.</w:t>
      </w:r>
    </w:p>
    <w:p w14:paraId="00B33AB1" w14:textId="528744E3" w:rsidR="00550D2F" w:rsidRPr="00550D2F" w:rsidRDefault="00603153" w:rsidP="00550D2F">
      <w:r>
        <w:t xml:space="preserve">The Producer time and Consumer Time will be </w:t>
      </w:r>
      <w:proofErr w:type="gramStart"/>
      <w:r>
        <w:t>measured</w:t>
      </w:r>
      <w:proofErr w:type="gramEnd"/>
      <w:r>
        <w:t xml:space="preserve"> and a difference will be taken. Producer time starts when the producer thread is started and ends upon the producer finishing work production. Consumer start time will essentially be the same as the producer but ends when the solution has finished printing the harvest queue. Note that the consumers start just before the producer starts.</w:t>
      </w:r>
    </w:p>
    <w:p w14:paraId="338C2371" w14:textId="1A4BD215" w:rsidR="008C3177" w:rsidRDefault="004B6B32" w:rsidP="008C3177">
      <w:pPr>
        <w:pStyle w:val="Heading2"/>
      </w:pPr>
      <w:r>
        <w:t xml:space="preserve"> SITVM</w:t>
      </w:r>
    </w:p>
    <w:p w14:paraId="69C73888" w14:textId="3244A415" w:rsidR="004B6B32" w:rsidRDefault="004B6B32" w:rsidP="004B6B32">
      <w:pPr>
        <w:pStyle w:val="Heading3"/>
      </w:pPr>
      <w:r>
        <w:t>1 Consumer</w:t>
      </w:r>
    </w:p>
    <w:p w14:paraId="0E578BC1" w14:textId="3D9A8BCF" w:rsidR="004B6B32" w:rsidRPr="004B6B32" w:rsidRDefault="004B6B32" w:rsidP="004B6B32">
      <w:r>
        <w:t xml:space="preserve">Producer Time: 206ms, Consumer </w:t>
      </w:r>
      <w:proofErr w:type="spellStart"/>
      <w:r>
        <w:t>TIme</w:t>
      </w:r>
      <w:proofErr w:type="spellEnd"/>
      <w:r>
        <w:t>: 311ms, Difference: 105ms</w:t>
      </w:r>
    </w:p>
    <w:p w14:paraId="0974478E" w14:textId="4AB1C48B" w:rsidR="00603153" w:rsidRDefault="004B6B32" w:rsidP="004B6B32">
      <w:pPr>
        <w:pStyle w:val="Heading3"/>
      </w:pPr>
      <w:r>
        <w:t xml:space="preserve"> 2 Consumers</w:t>
      </w:r>
    </w:p>
    <w:p w14:paraId="07F7ADAC" w14:textId="77777777" w:rsidR="004B6B32" w:rsidRDefault="004B6B32" w:rsidP="004B6B32">
      <w:r>
        <w:t>Producer Time: 233ms, Consumer Time: 264ms, Difference: 31ms</w:t>
      </w:r>
    </w:p>
    <w:p w14:paraId="3E7215B3" w14:textId="3EA13D19" w:rsidR="004B6B32" w:rsidRPr="004B6B32" w:rsidRDefault="004B6B32" w:rsidP="004B6B32">
      <w:pPr>
        <w:pStyle w:val="Heading3"/>
      </w:pPr>
      <w:r>
        <w:t>8 Consumers</w:t>
      </w:r>
    </w:p>
    <w:p w14:paraId="2118A636" w14:textId="01945186" w:rsidR="00916EE6" w:rsidRDefault="004B6B32" w:rsidP="001F50B2">
      <w:r>
        <w:t>Producer Time: 238ms, Consumer Time: 278ms, Difference: 40ms</w:t>
      </w:r>
    </w:p>
    <w:p w14:paraId="32082DD0" w14:textId="709F6379" w:rsidR="004B6B32" w:rsidRDefault="004B6B32" w:rsidP="004B6B32">
      <w:pPr>
        <w:pStyle w:val="Heading3"/>
      </w:pPr>
      <w:r>
        <w:lastRenderedPageBreak/>
        <w:t>25 Consumers</w:t>
      </w:r>
    </w:p>
    <w:p w14:paraId="2695E81D" w14:textId="0248E15B" w:rsidR="004B6B32" w:rsidRDefault="004B6B32" w:rsidP="004B6B32">
      <w:r>
        <w:t>Producer Time: 263ms, Consumer Time: 302ms, Difference: 39ms</w:t>
      </w:r>
    </w:p>
    <w:p w14:paraId="40FA054C" w14:textId="12B62468" w:rsidR="004B6B32" w:rsidRPr="004B6B32" w:rsidRDefault="004B6B32" w:rsidP="004B6B32">
      <w:pPr>
        <w:pStyle w:val="Heading3"/>
      </w:pPr>
      <w:r>
        <w:t>100 Consumers</w:t>
      </w:r>
    </w:p>
    <w:p w14:paraId="01E51E92" w14:textId="7D6385BE" w:rsidR="00916EE6" w:rsidRDefault="004B6B32" w:rsidP="001F50B2">
      <w:r>
        <w:t>Producer Time: 276ms, Consumer Time: 324ms, Difference: 48ms</w:t>
      </w:r>
    </w:p>
    <w:p w14:paraId="28FB6B9C" w14:textId="1DEFE003" w:rsidR="00C235EB" w:rsidRPr="00C235EB" w:rsidRDefault="000837A7" w:rsidP="00C235EB">
      <w:pPr>
        <w:pStyle w:val="Heading1"/>
      </w:pPr>
      <w:r>
        <w:t>Rubrics</w:t>
      </w:r>
    </w:p>
    <w:p w14:paraId="05B96DA3" w14:textId="1C93A336" w:rsidR="000425A2" w:rsidRDefault="00C235EB" w:rsidP="000425A2">
      <w:pPr>
        <w:pStyle w:val="Heading2"/>
      </w:pPr>
      <w:r>
        <w:t xml:space="preserve"> Workable Solution</w:t>
      </w:r>
    </w:p>
    <w:p w14:paraId="0D54844F" w14:textId="77777777" w:rsidR="00916EE6" w:rsidRDefault="000425A2" w:rsidP="00916EE6">
      <w:r>
        <w:t>Implem</w:t>
      </w:r>
      <w:r w:rsidR="00916EE6">
        <w:t>ented Multiple Workers</w:t>
      </w:r>
    </w:p>
    <w:p w14:paraId="00FD2B95" w14:textId="1671A524" w:rsidR="00C235EB" w:rsidRDefault="00C235EB" w:rsidP="00916EE6">
      <w:pPr>
        <w:pStyle w:val="Heading2"/>
      </w:pPr>
      <w:r>
        <w:t>Correct Argument Processing</w:t>
      </w:r>
    </w:p>
    <w:p w14:paraId="20D90596" w14:textId="7AAB64FD" w:rsidR="00916EE6" w:rsidRPr="00916EE6" w:rsidRDefault="00916EE6" w:rsidP="00916EE6">
      <w:r>
        <w:t>The pattern is correctly read.</w:t>
      </w:r>
    </w:p>
    <w:p w14:paraId="57D1AF44" w14:textId="1C4E30ED" w:rsidR="00C235EB" w:rsidRDefault="00C235EB" w:rsidP="00A23352">
      <w:pPr>
        <w:pStyle w:val="Heading2"/>
      </w:pPr>
      <w:r>
        <w:t xml:space="preserve"> Correct Processing of CRAWLER_THREADS</w:t>
      </w:r>
    </w:p>
    <w:p w14:paraId="7EB7C70A" w14:textId="0453ADBF" w:rsidR="00916EE6" w:rsidRPr="00916EE6" w:rsidRDefault="00916EE6" w:rsidP="00916EE6">
      <w:r>
        <w:t>Using export CRAWLER_THREADS=&lt;number&gt;, the number of consumer threads can be set for the solution to declare.</w:t>
      </w:r>
    </w:p>
    <w:p w14:paraId="778951B4" w14:textId="193D3275" w:rsidR="00C235EB" w:rsidRDefault="00C235EB" w:rsidP="00A23352">
      <w:pPr>
        <w:pStyle w:val="Heading2"/>
      </w:pPr>
      <w:r>
        <w:t xml:space="preserve"> For Successful Compilation</w:t>
      </w:r>
    </w:p>
    <w:p w14:paraId="5BC58393" w14:textId="79F5F0A5" w:rsidR="00916EE6" w:rsidRPr="00916EE6" w:rsidRDefault="00916EE6" w:rsidP="00916EE6">
      <w:r>
        <w:t>Program compiles with JAVAC</w:t>
      </w:r>
    </w:p>
    <w:p w14:paraId="14F3E34C" w14:textId="0B6A5435" w:rsidR="00966090" w:rsidRDefault="00C235EB" w:rsidP="00966090">
      <w:pPr>
        <w:pStyle w:val="Heading2"/>
      </w:pPr>
      <w:r>
        <w:t xml:space="preserve"> For Successful Compilation With No Warnings</w:t>
      </w:r>
    </w:p>
    <w:p w14:paraId="092D218A" w14:textId="73C64C42" w:rsidR="0093603E" w:rsidRPr="0093603E" w:rsidRDefault="0093603E" w:rsidP="0093603E">
      <w:r>
        <w:t xml:space="preserve">Used </w:t>
      </w:r>
      <w:r w:rsidR="007D027B">
        <w:t>JAVAC with -</w:t>
      </w:r>
      <w:proofErr w:type="spellStart"/>
      <w:r w:rsidR="007D027B">
        <w:t>Werror</w:t>
      </w:r>
      <w:proofErr w:type="spellEnd"/>
      <w:r w:rsidR="007D027B">
        <w:t>. No errors or warnings were produced.</w:t>
      </w:r>
    </w:p>
    <w:p w14:paraId="22DFD608" w14:textId="2F5AC21C" w:rsidR="00966090" w:rsidRDefault="00C235EB" w:rsidP="00966090">
      <w:pPr>
        <w:pStyle w:val="Heading2"/>
      </w:pPr>
      <w:r>
        <w:t xml:space="preserve"> Reasonable, Concurrency-Safe Class Used For Work Queue</w:t>
      </w:r>
    </w:p>
    <w:p w14:paraId="47D588C8" w14:textId="1BE01042" w:rsidR="00966090" w:rsidRPr="00966090" w:rsidRDefault="00966090" w:rsidP="00966090">
      <w:r>
        <w:t xml:space="preserve">Using </w:t>
      </w:r>
      <w:proofErr w:type="spellStart"/>
      <w:r>
        <w:t>LinkedBlockingQueue</w:t>
      </w:r>
      <w:proofErr w:type="spellEnd"/>
      <w:r>
        <w:t xml:space="preserve"> which is thread-safe as specified in the JDK.</w:t>
      </w:r>
    </w:p>
    <w:p w14:paraId="3D822C9B" w14:textId="3F5B917E" w:rsidR="00966090" w:rsidRDefault="00C235EB" w:rsidP="00966090">
      <w:pPr>
        <w:pStyle w:val="Heading2"/>
      </w:pPr>
      <w:r>
        <w:t xml:space="preserve"> Reasonable, Concurrency-Safe Class Used For Another Queue</w:t>
      </w:r>
    </w:p>
    <w:p w14:paraId="36E96CA9" w14:textId="0DB90091" w:rsidR="00966090" w:rsidRPr="00966090" w:rsidRDefault="00966090" w:rsidP="00966090">
      <w:r>
        <w:t xml:space="preserve">Using </w:t>
      </w:r>
      <w:proofErr w:type="spellStart"/>
      <w:r>
        <w:t>LinkedBlockingQueue</w:t>
      </w:r>
      <w:proofErr w:type="spellEnd"/>
      <w:r>
        <w:t xml:space="preserve"> which is thread-safe as specified in the JDK.</w:t>
      </w:r>
    </w:p>
    <w:p w14:paraId="09F6D99F" w14:textId="0D57702E" w:rsidR="00966090" w:rsidRDefault="00C235EB" w:rsidP="00966090">
      <w:pPr>
        <w:pStyle w:val="Heading2"/>
      </w:pPr>
      <w:r>
        <w:lastRenderedPageBreak/>
        <w:t xml:space="preserve"> Effective Mechanism For Determination When No More Directories</w:t>
      </w:r>
    </w:p>
    <w:p w14:paraId="6E773C58" w14:textId="77B5F328" w:rsidR="00966090" w:rsidRPr="00875D18" w:rsidRDefault="00875D18" w:rsidP="00966090">
      <w:r>
        <w:t xml:space="preserve">The Main thread will </w:t>
      </w:r>
      <w:proofErr w:type="gramStart"/>
      <w:r>
        <w:t>join(</w:t>
      </w:r>
      <w:proofErr w:type="gramEnd"/>
      <w:r>
        <w:t xml:space="preserve">) the producer thread. </w:t>
      </w:r>
      <w:r w:rsidR="00966090">
        <w:t xml:space="preserve">Using the poison pill method, the producer will </w:t>
      </w:r>
      <w:proofErr w:type="gramStart"/>
      <w:r w:rsidR="00966090">
        <w:t>put(</w:t>
      </w:r>
      <w:proofErr w:type="gramEnd"/>
      <w:r w:rsidR="00966090">
        <w:t xml:space="preserve">) a </w:t>
      </w:r>
      <w:proofErr w:type="spellStart"/>
      <w:r w:rsidR="00966090">
        <w:t>FileObject</w:t>
      </w:r>
      <w:proofErr w:type="spellEnd"/>
      <w:r w:rsidR="00966090">
        <w:t xml:space="preserve"> with the safety number 0. </w:t>
      </w:r>
      <w:proofErr w:type="gramStart"/>
      <w:r w:rsidR="00966090">
        <w:t>However</w:t>
      </w:r>
      <w:proofErr w:type="gramEnd"/>
      <w:r w:rsidR="00966090">
        <w:t xml:space="preserve"> once it is done processing the directories, it will put a </w:t>
      </w:r>
      <w:proofErr w:type="spellStart"/>
      <w:r w:rsidR="00966090">
        <w:t>FIleObject</w:t>
      </w:r>
      <w:proofErr w:type="spellEnd"/>
      <w:r w:rsidR="00966090">
        <w:t xml:space="preserve"> with the poison pill number 1</w:t>
      </w:r>
      <w:r>
        <w:t xml:space="preserve"> to signal that there are no more directories</w:t>
      </w:r>
      <w:r w:rsidR="00966090">
        <w:t>.</w:t>
      </w:r>
      <w:r>
        <w:t xml:space="preserve"> </w:t>
      </w:r>
    </w:p>
    <w:p w14:paraId="73433989" w14:textId="012A8D29" w:rsidR="00A23352" w:rsidRDefault="00C235EB" w:rsidP="00A23352">
      <w:pPr>
        <w:pStyle w:val="Heading2"/>
      </w:pPr>
      <w:r>
        <w:t xml:space="preserve"> Efficient Mechanism For Determination When Worker Thread Has Finished</w:t>
      </w:r>
    </w:p>
    <w:p w14:paraId="587611E5" w14:textId="1B3462F3" w:rsidR="00875D18" w:rsidRPr="00875D18" w:rsidRDefault="00875D18" w:rsidP="00875D18">
      <w:r>
        <w:t xml:space="preserve">After the producer is done, the Main thread will </w:t>
      </w:r>
      <w:proofErr w:type="gramStart"/>
      <w:r>
        <w:t>join(</w:t>
      </w:r>
      <w:proofErr w:type="gramEnd"/>
      <w:r>
        <w:t xml:space="preserve">) the consumer threads. When a worker reads the poison pill, if it is not the last worker it will put another </w:t>
      </w:r>
      <w:proofErr w:type="spellStart"/>
      <w:r>
        <w:t>FileObject</w:t>
      </w:r>
      <w:proofErr w:type="spellEnd"/>
      <w:r>
        <w:t xml:space="preserve"> with the poison pill for the other Workers to read. Then break out of the loop and end the thread. Going back to the Main thread it will repeat the process with each other consumer thread.</w:t>
      </w:r>
    </w:p>
    <w:p w14:paraId="614A6B5F" w14:textId="1968728B" w:rsidR="00A23352" w:rsidRDefault="00A23352" w:rsidP="00A23352">
      <w:pPr>
        <w:pStyle w:val="Heading2"/>
      </w:pPr>
      <w:r>
        <w:t>If It works Correctly With The Files In The Test Folder</w:t>
      </w:r>
    </w:p>
    <w:p w14:paraId="56FF0DFE" w14:textId="08A4C4B2" w:rsidR="007D027B" w:rsidRPr="007D027B" w:rsidRDefault="007D027B" w:rsidP="007D027B">
      <w:r>
        <w:t xml:space="preserve">Did a differential check with the provided search </w:t>
      </w:r>
      <w:proofErr w:type="gramStart"/>
      <w:r w:rsidR="002B6255">
        <w:t>results.</w:t>
      </w:r>
      <w:proofErr w:type="gramEnd"/>
      <w:r>
        <w:t xml:space="preserve"> Different order</w:t>
      </w:r>
      <w:r w:rsidR="002B6255">
        <w:t xml:space="preserve"> of entries but same number of entries found.</w:t>
      </w:r>
    </w:p>
    <w:p w14:paraId="1A2509F6" w14:textId="43C4B774" w:rsidR="00A23352" w:rsidRDefault="00A23352" w:rsidP="00A23352">
      <w:pPr>
        <w:pStyle w:val="Heading2"/>
      </w:pPr>
      <w:r>
        <w:t>If It Works Correctly With The Files In An Unseen Folder Of Files</w:t>
      </w:r>
    </w:p>
    <w:p w14:paraId="6CBEB94D" w14:textId="3BE9233F" w:rsidR="00875D18" w:rsidRPr="00875D18" w:rsidRDefault="00875D18" w:rsidP="00875D18">
      <w:r>
        <w:t>Folders and files are unseen.</w:t>
      </w:r>
    </w:p>
    <w:p w14:paraId="3D2F1334" w14:textId="79FA0339" w:rsidR="00A23352" w:rsidRDefault="00A23352" w:rsidP="00A23352">
      <w:pPr>
        <w:pStyle w:val="Heading2"/>
      </w:pPr>
      <w:r>
        <w:t>Runtime Performance With 1 Worker On Test Folder Is Similar To Single Threaded Implementation</w:t>
      </w:r>
    </w:p>
    <w:p w14:paraId="075A8BA9" w14:textId="07F07A16" w:rsidR="00875D18" w:rsidRPr="00875D18" w:rsidRDefault="00875D18" w:rsidP="00875D18">
      <w:r>
        <w:t>Similar performance timing.</w:t>
      </w:r>
    </w:p>
    <w:p w14:paraId="09AFF15D" w14:textId="2F88548B" w:rsidR="006867B3" w:rsidRDefault="006867B3" w:rsidP="006867B3">
      <w:pPr>
        <w:pStyle w:val="Heading2"/>
      </w:pPr>
      <w:r>
        <w:t>Runtime Performance On Test Folder First Improves, Then Degrades As Number Of Threads Is Increased</w:t>
      </w:r>
    </w:p>
    <w:p w14:paraId="1C2014F7" w14:textId="1CBA79C5" w:rsidR="00875D18" w:rsidRPr="00875D18" w:rsidRDefault="00875D18" w:rsidP="00875D18">
      <w:r>
        <w:t xml:space="preserve">Tested in the university’s provided Linux VM. Increasing the number of consumer threads increases the </w:t>
      </w:r>
      <w:r w:rsidR="00293C64">
        <w:t xml:space="preserve">performance which then starts to plateau at about 8 workers. Performance really starts to degrade when an excessive amount of consumer threads </w:t>
      </w:r>
      <w:proofErr w:type="gramStart"/>
      <w:r w:rsidR="00293C64">
        <w:t>are</w:t>
      </w:r>
      <w:proofErr w:type="gramEnd"/>
      <w:r w:rsidR="00293C64">
        <w:t xml:space="preserve"> created, such as 50 or 100.</w:t>
      </w:r>
    </w:p>
    <w:sectPr w:rsidR="00875D18" w:rsidRPr="00875D18" w:rsidSect="00855982">
      <w:footerReference w:type="default" r:id="rId10"/>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AEA1FC" w14:textId="77777777" w:rsidR="00100868" w:rsidRDefault="00100868" w:rsidP="00855982">
      <w:pPr>
        <w:spacing w:after="0" w:line="240" w:lineRule="auto"/>
      </w:pPr>
      <w:r>
        <w:separator/>
      </w:r>
    </w:p>
  </w:endnote>
  <w:endnote w:type="continuationSeparator" w:id="0">
    <w:p w14:paraId="1FEC5182" w14:textId="77777777" w:rsidR="00100868" w:rsidRDefault="00100868" w:rsidP="008559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7759961"/>
      <w:docPartObj>
        <w:docPartGallery w:val="Page Numbers (Bottom of Page)"/>
        <w:docPartUnique/>
      </w:docPartObj>
    </w:sdtPr>
    <w:sdtEndPr>
      <w:rPr>
        <w:noProof/>
      </w:rPr>
    </w:sdtEndPr>
    <w:sdtContent>
      <w:p w14:paraId="660F4B40" w14:textId="77777777" w:rsidR="0022104B" w:rsidRDefault="0022104B">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81F04E" w14:textId="77777777" w:rsidR="00100868" w:rsidRDefault="00100868" w:rsidP="00855982">
      <w:pPr>
        <w:spacing w:after="0" w:line="240" w:lineRule="auto"/>
      </w:pPr>
      <w:r>
        <w:separator/>
      </w:r>
    </w:p>
  </w:footnote>
  <w:footnote w:type="continuationSeparator" w:id="0">
    <w:p w14:paraId="61A9B94C" w14:textId="77777777" w:rsidR="00100868" w:rsidRDefault="00100868" w:rsidP="008559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4986F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8763C0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6D2C1D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AF4021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FA68F6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580A6C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FE450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72C68B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46242D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2BC200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3708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A42467A"/>
    <w:multiLevelType w:val="multilevel"/>
    <w:tmpl w:val="32C64BC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0B086CC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0DBE68A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157272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1A78120C"/>
    <w:multiLevelType w:val="multilevel"/>
    <w:tmpl w:val="823A61F8"/>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3F9A3F7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4986523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5A0776AA"/>
    <w:multiLevelType w:val="multilevel"/>
    <w:tmpl w:val="2EC0DBE6"/>
    <w:lvl w:ilvl="0">
      <w:start w:val="1"/>
      <w:numFmt w:val="decimal"/>
      <w:lvlText w:val="%1."/>
      <w:lvlJc w:val="left"/>
      <w:pPr>
        <w:ind w:left="360" w:hanging="360"/>
      </w:pPr>
      <w:rPr>
        <w:rFonts w:hint="eastAsia"/>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7D142D27"/>
    <w:multiLevelType w:val="multilevel"/>
    <w:tmpl w:val="4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4"/>
  </w:num>
  <w:num w:numId="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4"/>
  </w:num>
  <w:num w:numId="4">
    <w:abstractNumId w:val="14"/>
  </w:num>
  <w:num w:numId="5">
    <w:abstractNumId w:val="14"/>
  </w:num>
  <w:num w:numId="6">
    <w:abstractNumId w:val="14"/>
  </w:num>
  <w:num w:numId="7">
    <w:abstractNumId w:val="14"/>
  </w:num>
  <w:num w:numId="8">
    <w:abstractNumId w:val="14"/>
  </w:num>
  <w:num w:numId="9">
    <w:abstractNumId w:val="14"/>
  </w:num>
  <w:num w:numId="10">
    <w:abstractNumId w:val="14"/>
  </w:num>
  <w:num w:numId="11">
    <w:abstractNumId w:val="14"/>
  </w:num>
  <w:num w:numId="12">
    <w:abstractNumId w:val="14"/>
  </w:num>
  <w:num w:numId="13">
    <w:abstractNumId w:val="10"/>
  </w:num>
  <w:num w:numId="14">
    <w:abstractNumId w:val="18"/>
  </w:num>
  <w:num w:numId="15">
    <w:abstractNumId w:val="11"/>
  </w:num>
  <w:num w:numId="16">
    <w:abstractNumId w:val="12"/>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3"/>
  </w:num>
  <w:num w:numId="28">
    <w:abstractNumId w:val="15"/>
  </w:num>
  <w:num w:numId="29">
    <w:abstractNumId w:val="17"/>
  </w:num>
  <w:num w:numId="30">
    <w:abstractNumId w:val="19"/>
  </w:num>
  <w:num w:numId="31">
    <w:abstractNumId w:val="16"/>
  </w:num>
  <w:num w:numId="32">
    <w:abstractNumId w:val="20"/>
  </w:num>
  <w:num w:numId="3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6"/>
  <w:doNotDisplayPageBoundaries/>
  <w:proofState w:spelling="clean" w:grammar="clean"/>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50B2"/>
    <w:rsid w:val="000425A2"/>
    <w:rsid w:val="000837A7"/>
    <w:rsid w:val="00085CB0"/>
    <w:rsid w:val="00092AEE"/>
    <w:rsid w:val="000C4A83"/>
    <w:rsid w:val="00100868"/>
    <w:rsid w:val="001256B8"/>
    <w:rsid w:val="001B0224"/>
    <w:rsid w:val="001D4362"/>
    <w:rsid w:val="001F50B2"/>
    <w:rsid w:val="0022104B"/>
    <w:rsid w:val="00293C64"/>
    <w:rsid w:val="00294A2D"/>
    <w:rsid w:val="002B6255"/>
    <w:rsid w:val="0046117E"/>
    <w:rsid w:val="00483332"/>
    <w:rsid w:val="004B6B32"/>
    <w:rsid w:val="00512237"/>
    <w:rsid w:val="00550D2F"/>
    <w:rsid w:val="00603153"/>
    <w:rsid w:val="00677E5E"/>
    <w:rsid w:val="006867B3"/>
    <w:rsid w:val="006A3375"/>
    <w:rsid w:val="007833A7"/>
    <w:rsid w:val="007B111D"/>
    <w:rsid w:val="007C5997"/>
    <w:rsid w:val="007C725F"/>
    <w:rsid w:val="007D027B"/>
    <w:rsid w:val="00855982"/>
    <w:rsid w:val="00870762"/>
    <w:rsid w:val="00875D18"/>
    <w:rsid w:val="00891639"/>
    <w:rsid w:val="008C3177"/>
    <w:rsid w:val="00916EE6"/>
    <w:rsid w:val="0093603E"/>
    <w:rsid w:val="00966090"/>
    <w:rsid w:val="00A10484"/>
    <w:rsid w:val="00A23352"/>
    <w:rsid w:val="00BE7481"/>
    <w:rsid w:val="00C235EB"/>
    <w:rsid w:val="00CD24A7"/>
    <w:rsid w:val="00CD573C"/>
    <w:rsid w:val="00E13F7D"/>
    <w:rsid w:val="00E266EA"/>
    <w:rsid w:val="00E77751"/>
    <w:rsid w:val="00EB502A"/>
    <w:rsid w:val="00ED6A30"/>
    <w:rsid w:val="00EF6230"/>
    <w:rsid w:val="00F16B10"/>
    <w:rsid w:val="00FD262C"/>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F347B3"/>
  <w15:chartTrackingRefBased/>
  <w15:docId w15:val="{8358F212-5D4A-4360-9C05-066EB40A1F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B0224"/>
    <w:rPr>
      <w:sz w:val="28"/>
    </w:rPr>
  </w:style>
  <w:style w:type="paragraph" w:styleId="Heading1">
    <w:name w:val="heading 1"/>
    <w:basedOn w:val="Normal"/>
    <w:next w:val="Normal"/>
    <w:link w:val="Heading1Char"/>
    <w:autoRedefine/>
    <w:uiPriority w:val="9"/>
    <w:qFormat/>
    <w:rsid w:val="000837A7"/>
    <w:pPr>
      <w:keepNext/>
      <w:keepLines/>
      <w:numPr>
        <w:numId w:val="31"/>
      </w:numPr>
      <w:pBdr>
        <w:bottom w:val="single" w:sz="4" w:space="1" w:color="auto"/>
      </w:pBdr>
      <w:spacing w:before="360"/>
      <w:outlineLvl w:val="0"/>
    </w:pPr>
    <w:rPr>
      <w:rFonts w:asciiTheme="majorHAnsi" w:eastAsiaTheme="majorEastAsia" w:hAnsiTheme="majorHAnsi" w:cstheme="majorBidi"/>
      <w:b/>
      <w:bCs/>
      <w:smallCaps/>
      <w:sz w:val="36"/>
      <w:szCs w:val="36"/>
    </w:rPr>
  </w:style>
  <w:style w:type="paragraph" w:styleId="Heading2">
    <w:name w:val="heading 2"/>
    <w:basedOn w:val="Heading1"/>
    <w:next w:val="Normal"/>
    <w:link w:val="Heading2Char"/>
    <w:uiPriority w:val="9"/>
    <w:unhideWhenUsed/>
    <w:qFormat/>
    <w:rsid w:val="001256B8"/>
    <w:pPr>
      <w:numPr>
        <w:ilvl w:val="1"/>
      </w:numPr>
      <w:pBdr>
        <w:bottom w:val="none" w:sz="0" w:space="0" w:color="auto"/>
      </w:pBdr>
      <w:ind w:left="1140" w:hanging="431"/>
      <w:contextualSpacing/>
      <w:outlineLvl w:val="1"/>
    </w:pPr>
    <w:rPr>
      <w:i/>
      <w:sz w:val="28"/>
      <w:szCs w:val="28"/>
      <w:u w:val="single"/>
    </w:rPr>
  </w:style>
  <w:style w:type="paragraph" w:styleId="Heading3">
    <w:name w:val="heading 3"/>
    <w:basedOn w:val="Heading2"/>
    <w:next w:val="Normal"/>
    <w:link w:val="Heading3Char"/>
    <w:uiPriority w:val="9"/>
    <w:unhideWhenUsed/>
    <w:qFormat/>
    <w:rsid w:val="00603153"/>
    <w:pPr>
      <w:numPr>
        <w:ilvl w:val="2"/>
      </w:numPr>
      <w:ind w:left="1920"/>
      <w:outlineLvl w:val="2"/>
    </w:pPr>
  </w:style>
  <w:style w:type="paragraph" w:styleId="Heading4">
    <w:name w:val="heading 4"/>
    <w:basedOn w:val="Normal"/>
    <w:next w:val="Normal"/>
    <w:link w:val="Heading4Char"/>
    <w:uiPriority w:val="9"/>
    <w:semiHidden/>
    <w:unhideWhenUsed/>
    <w:qFormat/>
    <w:rsid w:val="00FD262C"/>
    <w:pPr>
      <w:keepNext/>
      <w:keepLines/>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FD262C"/>
    <w:pPr>
      <w:keepNext/>
      <w:keepLines/>
      <w:spacing w:before="20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FD262C"/>
    <w:pPr>
      <w:keepNext/>
      <w:keepLines/>
      <w:spacing w:before="200" w:after="0"/>
      <w:outlineLvl w:val="5"/>
    </w:pPr>
    <w:rPr>
      <w:rFonts w:asciiTheme="majorHAnsi" w:eastAsiaTheme="majorEastAsia" w:hAnsiTheme="majorHAnsi" w:cstheme="majorBidi"/>
      <w:i/>
      <w:iCs/>
      <w:color w:val="404040" w:themeColor="text1" w:themeTint="BF"/>
    </w:rPr>
  </w:style>
  <w:style w:type="paragraph" w:styleId="Heading7">
    <w:name w:val="heading 7"/>
    <w:basedOn w:val="Normal"/>
    <w:next w:val="Normal"/>
    <w:link w:val="Heading7Char"/>
    <w:uiPriority w:val="9"/>
    <w:semiHidden/>
    <w:unhideWhenUsed/>
    <w:qFormat/>
    <w:rsid w:val="00FD262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D262C"/>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FD262C"/>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FD262C"/>
    <w:pPr>
      <w:spacing w:after="0" w:line="240" w:lineRule="auto"/>
      <w:contextualSpacing/>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
    <w:rsid w:val="00FD262C"/>
    <w:rPr>
      <w:rFonts w:asciiTheme="majorHAnsi" w:eastAsiaTheme="majorEastAsia" w:hAnsiTheme="majorHAnsi" w:cstheme="majorBidi"/>
      <w:sz w:val="56"/>
      <w:szCs w:val="56"/>
    </w:rPr>
  </w:style>
  <w:style w:type="paragraph" w:styleId="Header">
    <w:name w:val="header"/>
    <w:basedOn w:val="Normal"/>
    <w:link w:val="HeaderChar"/>
    <w:uiPriority w:val="99"/>
    <w:unhideWhenUsed/>
    <w:rsid w:val="00855982"/>
    <w:pPr>
      <w:spacing w:after="0" w:line="240" w:lineRule="auto"/>
    </w:pPr>
  </w:style>
  <w:style w:type="character" w:customStyle="1" w:styleId="HeaderChar">
    <w:name w:val="Header Char"/>
    <w:basedOn w:val="DefaultParagraphFont"/>
    <w:link w:val="Header"/>
    <w:uiPriority w:val="99"/>
    <w:rsid w:val="00855982"/>
  </w:style>
  <w:style w:type="character" w:customStyle="1" w:styleId="Heading1Char">
    <w:name w:val="Heading 1 Char"/>
    <w:basedOn w:val="DefaultParagraphFont"/>
    <w:link w:val="Heading1"/>
    <w:uiPriority w:val="9"/>
    <w:rsid w:val="000837A7"/>
    <w:rPr>
      <w:rFonts w:asciiTheme="majorHAnsi" w:eastAsiaTheme="majorEastAsia" w:hAnsiTheme="majorHAnsi" w:cstheme="majorBidi"/>
      <w:b/>
      <w:bCs/>
      <w:smallCaps/>
      <w:sz w:val="36"/>
      <w:szCs w:val="36"/>
    </w:rPr>
  </w:style>
  <w:style w:type="character" w:customStyle="1" w:styleId="Heading2Char">
    <w:name w:val="Heading 2 Char"/>
    <w:basedOn w:val="DefaultParagraphFont"/>
    <w:link w:val="Heading2"/>
    <w:uiPriority w:val="9"/>
    <w:rsid w:val="001256B8"/>
    <w:rPr>
      <w:rFonts w:asciiTheme="majorHAnsi" w:eastAsiaTheme="majorEastAsia" w:hAnsiTheme="majorHAnsi" w:cstheme="majorBidi"/>
      <w:b/>
      <w:bCs/>
      <w:i/>
      <w:smallCaps/>
      <w:sz w:val="28"/>
      <w:szCs w:val="28"/>
      <w:u w:val="single"/>
    </w:rPr>
  </w:style>
  <w:style w:type="character" w:customStyle="1" w:styleId="Heading3Char">
    <w:name w:val="Heading 3 Char"/>
    <w:basedOn w:val="DefaultParagraphFont"/>
    <w:link w:val="Heading3"/>
    <w:uiPriority w:val="9"/>
    <w:rsid w:val="00603153"/>
    <w:rPr>
      <w:rFonts w:asciiTheme="majorHAnsi" w:eastAsiaTheme="majorEastAsia" w:hAnsiTheme="majorHAnsi" w:cstheme="majorBidi"/>
      <w:b/>
      <w:bCs/>
      <w:smallCaps/>
      <w:sz w:val="28"/>
      <w:szCs w:val="28"/>
    </w:rPr>
  </w:style>
  <w:style w:type="character" w:customStyle="1" w:styleId="Heading4Char">
    <w:name w:val="Heading 4 Char"/>
    <w:basedOn w:val="DefaultParagraphFont"/>
    <w:link w:val="Heading4"/>
    <w:uiPriority w:val="9"/>
    <w:semiHidden/>
    <w:rsid w:val="00FD262C"/>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FD262C"/>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FD262C"/>
    <w:rPr>
      <w:rFonts w:asciiTheme="majorHAnsi" w:eastAsiaTheme="majorEastAsia" w:hAnsiTheme="majorHAnsi" w:cstheme="majorBidi"/>
      <w:i/>
      <w:iCs/>
      <w:color w:val="404040" w:themeColor="text1" w:themeTint="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D4362"/>
    <w:rPr>
      <w:rFonts w:asciiTheme="majorHAnsi" w:eastAsiaTheme="majorEastAsia" w:hAnsiTheme="majorHAnsi" w:cstheme="majorBidi"/>
      <w:color w:val="404040" w:themeColor="text1" w:themeTint="BF"/>
      <w:szCs w:val="20"/>
    </w:rPr>
  </w:style>
  <w:style w:type="character" w:customStyle="1" w:styleId="Heading9Char">
    <w:name w:val="Heading 9 Char"/>
    <w:basedOn w:val="DefaultParagraphFont"/>
    <w:link w:val="Heading9"/>
    <w:uiPriority w:val="9"/>
    <w:semiHidden/>
    <w:rsid w:val="001D4362"/>
    <w:rPr>
      <w:rFonts w:asciiTheme="majorHAnsi" w:eastAsiaTheme="majorEastAsia" w:hAnsiTheme="majorHAnsi" w:cstheme="majorBidi"/>
      <w:i/>
      <w:iCs/>
      <w:color w:val="404040" w:themeColor="text1" w:themeTint="BF"/>
      <w:szCs w:val="20"/>
    </w:rPr>
  </w:style>
  <w:style w:type="paragraph" w:styleId="Footer">
    <w:name w:val="footer"/>
    <w:basedOn w:val="Normal"/>
    <w:link w:val="FooterChar"/>
    <w:uiPriority w:val="99"/>
    <w:unhideWhenUsed/>
    <w:rsid w:val="00855982"/>
    <w:pPr>
      <w:spacing w:after="0" w:line="240" w:lineRule="auto"/>
    </w:pPr>
  </w:style>
  <w:style w:type="character" w:customStyle="1" w:styleId="FooterChar">
    <w:name w:val="Footer Char"/>
    <w:basedOn w:val="DefaultParagraphFont"/>
    <w:link w:val="Footer"/>
    <w:uiPriority w:val="99"/>
    <w:rsid w:val="00855982"/>
  </w:style>
  <w:style w:type="paragraph" w:styleId="Caption">
    <w:name w:val="caption"/>
    <w:basedOn w:val="Normal"/>
    <w:next w:val="Normal"/>
    <w:uiPriority w:val="35"/>
    <w:semiHidden/>
    <w:unhideWhenUsed/>
    <w:qFormat/>
    <w:rsid w:val="001D4362"/>
    <w:pPr>
      <w:spacing w:after="200" w:line="240" w:lineRule="auto"/>
    </w:pPr>
    <w:rPr>
      <w:i/>
      <w:iCs/>
      <w:color w:val="323232" w:themeColor="text2"/>
      <w:szCs w:val="18"/>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1D4362"/>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1D4362"/>
    <w:rPr>
      <w:rFonts w:ascii="Segoe UI" w:hAnsi="Segoe UI" w:cs="Segoe UI"/>
      <w:szCs w:val="18"/>
    </w:rPr>
  </w:style>
  <w:style w:type="paragraph" w:styleId="BodyText3">
    <w:name w:val="Body Text 3"/>
    <w:basedOn w:val="Normal"/>
    <w:link w:val="BodyText3Char"/>
    <w:uiPriority w:val="99"/>
    <w:semiHidden/>
    <w:unhideWhenUsed/>
    <w:rsid w:val="001D4362"/>
    <w:pPr>
      <w:spacing w:after="120"/>
    </w:pPr>
    <w:rPr>
      <w:szCs w:val="16"/>
    </w:rPr>
  </w:style>
  <w:style w:type="character" w:customStyle="1" w:styleId="BodyText3Char">
    <w:name w:val="Body Text 3 Char"/>
    <w:basedOn w:val="DefaultParagraphFont"/>
    <w:link w:val="BodyText3"/>
    <w:uiPriority w:val="99"/>
    <w:semiHidden/>
    <w:rsid w:val="001D4362"/>
    <w:rPr>
      <w:szCs w:val="16"/>
    </w:rPr>
  </w:style>
  <w:style w:type="paragraph" w:styleId="BodyTextIndent3">
    <w:name w:val="Body Text Indent 3"/>
    <w:basedOn w:val="Normal"/>
    <w:link w:val="BodyTextIndent3Char"/>
    <w:uiPriority w:val="99"/>
    <w:semiHidden/>
    <w:unhideWhenUsed/>
    <w:rsid w:val="001D4362"/>
    <w:pPr>
      <w:spacing w:after="120"/>
      <w:ind w:left="360"/>
    </w:pPr>
    <w:rPr>
      <w:szCs w:val="16"/>
    </w:rPr>
  </w:style>
  <w:style w:type="character" w:customStyle="1" w:styleId="BodyTextIndent3Char">
    <w:name w:val="Body Text Indent 3 Char"/>
    <w:basedOn w:val="DefaultParagraphFont"/>
    <w:link w:val="BodyTextIndent3"/>
    <w:uiPriority w:val="99"/>
    <w:semiHidden/>
    <w:rsid w:val="001D4362"/>
    <w:rPr>
      <w:szCs w:val="16"/>
    </w:rPr>
  </w:style>
  <w:style w:type="character" w:styleId="CommentReference">
    <w:name w:val="annotation reference"/>
    <w:basedOn w:val="DefaultParagraphFont"/>
    <w:uiPriority w:val="99"/>
    <w:semiHidden/>
    <w:unhideWhenUsed/>
    <w:rsid w:val="001D4362"/>
    <w:rPr>
      <w:sz w:val="22"/>
      <w:szCs w:val="16"/>
    </w:rPr>
  </w:style>
  <w:style w:type="paragraph" w:styleId="CommentText">
    <w:name w:val="annotation text"/>
    <w:basedOn w:val="Normal"/>
    <w:link w:val="CommentTextChar"/>
    <w:uiPriority w:val="99"/>
    <w:semiHidden/>
    <w:unhideWhenUsed/>
    <w:rsid w:val="001D4362"/>
    <w:pPr>
      <w:spacing w:line="240" w:lineRule="auto"/>
    </w:pPr>
    <w:rPr>
      <w:szCs w:val="20"/>
    </w:rPr>
  </w:style>
  <w:style w:type="character" w:customStyle="1" w:styleId="CommentTextChar">
    <w:name w:val="Comment Text Char"/>
    <w:basedOn w:val="DefaultParagraphFont"/>
    <w:link w:val="CommentText"/>
    <w:uiPriority w:val="99"/>
    <w:semiHidden/>
    <w:rsid w:val="001D4362"/>
    <w:rPr>
      <w:szCs w:val="20"/>
    </w:rPr>
  </w:style>
  <w:style w:type="paragraph" w:styleId="CommentSubject">
    <w:name w:val="annotation subject"/>
    <w:basedOn w:val="CommentText"/>
    <w:next w:val="CommentText"/>
    <w:link w:val="CommentSubjectChar"/>
    <w:uiPriority w:val="99"/>
    <w:semiHidden/>
    <w:unhideWhenUsed/>
    <w:rsid w:val="001D4362"/>
    <w:rPr>
      <w:b/>
      <w:bCs/>
    </w:rPr>
  </w:style>
  <w:style w:type="character" w:customStyle="1" w:styleId="CommentSubjectChar">
    <w:name w:val="Comment Subject Char"/>
    <w:basedOn w:val="CommentTextChar"/>
    <w:link w:val="CommentSubject"/>
    <w:uiPriority w:val="99"/>
    <w:semiHidden/>
    <w:rsid w:val="001D4362"/>
    <w:rPr>
      <w:b/>
      <w:bCs/>
      <w:szCs w:val="20"/>
    </w:rPr>
  </w:style>
  <w:style w:type="paragraph" w:styleId="DocumentMap">
    <w:name w:val="Document Map"/>
    <w:basedOn w:val="Normal"/>
    <w:link w:val="DocumentMapChar"/>
    <w:uiPriority w:val="99"/>
    <w:semiHidden/>
    <w:unhideWhenUsed/>
    <w:rsid w:val="001D4362"/>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1D4362"/>
    <w:rPr>
      <w:rFonts w:ascii="Segoe UI" w:hAnsi="Segoe UI" w:cs="Segoe UI"/>
      <w:szCs w:val="16"/>
    </w:rPr>
  </w:style>
  <w:style w:type="paragraph" w:styleId="EndnoteText">
    <w:name w:val="endnote text"/>
    <w:basedOn w:val="Normal"/>
    <w:link w:val="EndnoteTextChar"/>
    <w:uiPriority w:val="99"/>
    <w:semiHidden/>
    <w:unhideWhenUsed/>
    <w:rsid w:val="001D4362"/>
    <w:pPr>
      <w:spacing w:after="0" w:line="240" w:lineRule="auto"/>
    </w:pPr>
    <w:rPr>
      <w:szCs w:val="20"/>
    </w:rPr>
  </w:style>
  <w:style w:type="character" w:customStyle="1" w:styleId="EndnoteTextChar">
    <w:name w:val="Endnote Text Char"/>
    <w:basedOn w:val="DefaultParagraphFont"/>
    <w:link w:val="EndnoteText"/>
    <w:uiPriority w:val="99"/>
    <w:semiHidden/>
    <w:rsid w:val="001D4362"/>
    <w:rPr>
      <w:szCs w:val="20"/>
    </w:rPr>
  </w:style>
  <w:style w:type="paragraph" w:styleId="EnvelopeReturn">
    <w:name w:val="envelope return"/>
    <w:basedOn w:val="Normal"/>
    <w:uiPriority w:val="99"/>
    <w:semiHidden/>
    <w:unhideWhenUsed/>
    <w:rsid w:val="001D4362"/>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1D4362"/>
    <w:pPr>
      <w:spacing w:after="0" w:line="240" w:lineRule="auto"/>
    </w:pPr>
    <w:rPr>
      <w:szCs w:val="20"/>
    </w:rPr>
  </w:style>
  <w:style w:type="character" w:customStyle="1" w:styleId="FootnoteTextChar">
    <w:name w:val="Footnote Text Char"/>
    <w:basedOn w:val="DefaultParagraphFont"/>
    <w:link w:val="FootnoteText"/>
    <w:uiPriority w:val="99"/>
    <w:semiHidden/>
    <w:rsid w:val="001D4362"/>
    <w:rPr>
      <w:szCs w:val="20"/>
    </w:rPr>
  </w:style>
  <w:style w:type="character" w:styleId="HTMLCode">
    <w:name w:val="HTML Code"/>
    <w:basedOn w:val="DefaultParagraphFont"/>
    <w:uiPriority w:val="99"/>
    <w:semiHidden/>
    <w:unhideWhenUsed/>
    <w:rsid w:val="001D4362"/>
    <w:rPr>
      <w:rFonts w:ascii="Consolas" w:hAnsi="Consolas"/>
      <w:sz w:val="22"/>
      <w:szCs w:val="20"/>
    </w:rPr>
  </w:style>
  <w:style w:type="character" w:styleId="HTMLKeyboard">
    <w:name w:val="HTML Keyboard"/>
    <w:basedOn w:val="DefaultParagraphFont"/>
    <w:uiPriority w:val="99"/>
    <w:semiHidden/>
    <w:unhideWhenUsed/>
    <w:rsid w:val="001D4362"/>
    <w:rPr>
      <w:rFonts w:ascii="Consolas" w:hAnsi="Consolas"/>
      <w:sz w:val="22"/>
      <w:szCs w:val="20"/>
    </w:rPr>
  </w:style>
  <w:style w:type="paragraph" w:styleId="HTMLPreformatted">
    <w:name w:val="HTML Preformatted"/>
    <w:basedOn w:val="Normal"/>
    <w:link w:val="HTMLPreformattedChar"/>
    <w:uiPriority w:val="99"/>
    <w:semiHidden/>
    <w:unhideWhenUsed/>
    <w:rsid w:val="001D4362"/>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1D4362"/>
    <w:rPr>
      <w:rFonts w:ascii="Consolas" w:hAnsi="Consolas"/>
      <w:szCs w:val="20"/>
    </w:rPr>
  </w:style>
  <w:style w:type="character" w:styleId="HTMLTypewriter">
    <w:name w:val="HTML Typewriter"/>
    <w:basedOn w:val="DefaultParagraphFont"/>
    <w:uiPriority w:val="99"/>
    <w:semiHidden/>
    <w:unhideWhenUsed/>
    <w:rsid w:val="001D4362"/>
    <w:rPr>
      <w:rFonts w:ascii="Consolas" w:hAnsi="Consolas"/>
      <w:sz w:val="22"/>
      <w:szCs w:val="20"/>
    </w:rPr>
  </w:style>
  <w:style w:type="paragraph" w:styleId="MacroText">
    <w:name w:val="macro"/>
    <w:link w:val="MacroTextChar"/>
    <w:uiPriority w:val="99"/>
    <w:semiHidden/>
    <w:unhideWhenUsed/>
    <w:rsid w:val="001D436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1D4362"/>
    <w:rPr>
      <w:rFonts w:ascii="Consolas" w:hAnsi="Consolas"/>
      <w:szCs w:val="20"/>
    </w:rPr>
  </w:style>
  <w:style w:type="paragraph" w:styleId="PlainText">
    <w:name w:val="Plain Text"/>
    <w:basedOn w:val="Normal"/>
    <w:link w:val="PlainTextChar"/>
    <w:uiPriority w:val="99"/>
    <w:semiHidden/>
    <w:unhideWhenUsed/>
    <w:rsid w:val="001D4362"/>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1D4362"/>
    <w:rPr>
      <w:rFonts w:ascii="Consolas" w:hAnsi="Consolas"/>
      <w:szCs w:val="21"/>
    </w:rPr>
  </w:style>
  <w:style w:type="paragraph" w:styleId="BlockText">
    <w:name w:val="Block Text"/>
    <w:basedOn w:val="Normal"/>
    <w:uiPriority w:val="99"/>
    <w:semiHidden/>
    <w:unhideWhenUsed/>
    <w:rsid w:val="00FD262C"/>
    <w:pPr>
      <w:pBdr>
        <w:top w:val="single" w:sz="2" w:space="10" w:color="783F04" w:themeColor="accent1" w:themeShade="80" w:shadow="1"/>
        <w:left w:val="single" w:sz="2" w:space="10" w:color="783F04" w:themeColor="accent1" w:themeShade="80" w:shadow="1"/>
        <w:bottom w:val="single" w:sz="2" w:space="10" w:color="783F04" w:themeColor="accent1" w:themeShade="80" w:shadow="1"/>
        <w:right w:val="single" w:sz="2" w:space="10" w:color="783F04" w:themeColor="accent1" w:themeShade="80" w:shadow="1"/>
      </w:pBdr>
      <w:ind w:left="1152" w:right="1152"/>
    </w:pPr>
    <w:rPr>
      <w:i/>
      <w:iCs/>
      <w:color w:val="783F04" w:themeColor="accent1" w:themeShade="80"/>
    </w:rPr>
  </w:style>
  <w:style w:type="character" w:styleId="FollowedHyperlink">
    <w:name w:val="FollowedHyperlink"/>
    <w:basedOn w:val="DefaultParagraphFont"/>
    <w:uiPriority w:val="99"/>
    <w:semiHidden/>
    <w:unhideWhenUsed/>
    <w:rsid w:val="007833A7"/>
    <w:rPr>
      <w:color w:val="783F04" w:themeColor="accent1" w:themeShade="80"/>
      <w:u w:val="single"/>
    </w:rPr>
  </w:style>
  <w:style w:type="character" w:styleId="Hyperlink">
    <w:name w:val="Hyperlink"/>
    <w:basedOn w:val="DefaultParagraphFont"/>
    <w:uiPriority w:val="99"/>
    <w:semiHidden/>
    <w:unhideWhenUsed/>
    <w:rsid w:val="007833A7"/>
    <w:rPr>
      <w:color w:val="3A6331" w:themeColor="accent4" w:themeShade="BF"/>
      <w:u w:val="single"/>
    </w:rPr>
  </w:style>
  <w:style w:type="character" w:styleId="PlaceholderText">
    <w:name w:val="Placeholder Text"/>
    <w:basedOn w:val="DefaultParagraphFont"/>
    <w:uiPriority w:val="99"/>
    <w:semiHidden/>
    <w:rsid w:val="007833A7"/>
    <w:rPr>
      <w:color w:val="595959" w:themeColor="text1" w:themeTint="A6"/>
    </w:rPr>
  </w:style>
  <w:style w:type="character" w:styleId="IntenseEmphasis">
    <w:name w:val="Intense Emphasis"/>
    <w:basedOn w:val="DefaultParagraphFont"/>
    <w:uiPriority w:val="21"/>
    <w:semiHidden/>
    <w:unhideWhenUsed/>
    <w:qFormat/>
    <w:rsid w:val="00FD262C"/>
    <w:rPr>
      <w:i/>
      <w:iCs/>
      <w:color w:val="B35E06" w:themeColor="accent1" w:themeShade="BF"/>
    </w:rPr>
  </w:style>
  <w:style w:type="paragraph" w:styleId="IntenseQuote">
    <w:name w:val="Intense Quote"/>
    <w:basedOn w:val="Normal"/>
    <w:next w:val="Normal"/>
    <w:link w:val="IntenseQuoteChar"/>
    <w:uiPriority w:val="30"/>
    <w:semiHidden/>
    <w:unhideWhenUsed/>
    <w:rsid w:val="00FD262C"/>
    <w:pPr>
      <w:pBdr>
        <w:top w:val="single" w:sz="4" w:space="10" w:color="B35E06" w:themeColor="accent1" w:themeShade="BF"/>
        <w:bottom w:val="single" w:sz="4" w:space="10" w:color="B35E06" w:themeColor="accent1" w:themeShade="BF"/>
      </w:pBdr>
      <w:spacing w:before="360" w:after="360"/>
      <w:ind w:left="864" w:right="864"/>
      <w:jc w:val="center"/>
    </w:pPr>
    <w:rPr>
      <w:i/>
      <w:iCs/>
      <w:color w:val="B35E06" w:themeColor="accent1" w:themeShade="BF"/>
    </w:rPr>
  </w:style>
  <w:style w:type="character" w:customStyle="1" w:styleId="IntenseQuoteChar">
    <w:name w:val="Intense Quote Char"/>
    <w:basedOn w:val="DefaultParagraphFont"/>
    <w:link w:val="IntenseQuote"/>
    <w:uiPriority w:val="30"/>
    <w:semiHidden/>
    <w:rsid w:val="00FD262C"/>
    <w:rPr>
      <w:i/>
      <w:iCs/>
      <w:color w:val="B35E06" w:themeColor="accent1" w:themeShade="BF"/>
    </w:rPr>
  </w:style>
  <w:style w:type="character" w:styleId="IntenseReference">
    <w:name w:val="Intense Reference"/>
    <w:basedOn w:val="DefaultParagraphFont"/>
    <w:uiPriority w:val="32"/>
    <w:semiHidden/>
    <w:unhideWhenUsed/>
    <w:qFormat/>
    <w:rsid w:val="00FD262C"/>
    <w:rPr>
      <w:b/>
      <w:bCs/>
      <w:caps w:val="0"/>
      <w:smallCaps/>
      <w:color w:val="B35E0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zunyan%20Xenar\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856581</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2012-09-19T07:42:00+00:00</AssetStart>
    <FriendlyTitle xmlns="4873beb7-5857-4685-be1f-d57550cc96cc" xsi:nil="true"/>
    <MarketSpecific xmlns="4873beb7-5857-4685-be1f-d57550cc96cc">false</MarketSpecific>
    <TPNamespace xmlns="4873beb7-5857-4685-be1f-d57550cc96cc" xsi:nil="true"/>
    <PublishStatusLookup xmlns="4873beb7-5857-4685-be1f-d57550cc96cc">
      <Value>1622610</Value>
    </PublishStatusLookup>
    <APAuthor xmlns="4873beb7-5857-4685-be1f-d57550cc96cc">
      <UserInfo>
        <DisplayName>REDMOND\v-aptall</DisplayName>
        <AccountId>2566</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TP103457714</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2.xml><?xml version="1.0" encoding="utf-8"?>
<ds:datastoreItem xmlns:ds="http://schemas.openxmlformats.org/officeDocument/2006/customXml" ds:itemID="{63671810-3EF7-4C8E-BCBA-248ABE2BAB39}">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9332E30D-EFB4-40E8-AB8F-C2E02C2E75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Report design (blank)</Template>
  <TotalTime>908</TotalTime>
  <Pages>4</Pages>
  <Words>770</Words>
  <Characters>4390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Azunyan Xenar</dc:creator>
  <cp:lastModifiedBy>Nigel Ng</cp:lastModifiedBy>
  <cp:revision>17</cp:revision>
  <dcterms:created xsi:type="dcterms:W3CDTF">2018-11-27T02:28:00Z</dcterms:created>
  <dcterms:modified xsi:type="dcterms:W3CDTF">2018-11-29T13:45:00Z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